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B60FA9">
      <w:pPr>
        <w:pStyle w:val="b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 w:line="480" w:lineRule="auto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B60FA9">
      <w:pPr>
        <w:pStyle w:val="b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 w:line="480" w:lineRule="auto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60FA9">
      <w:pPr>
        <w:pStyle w:val="b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 w:line="480" w:lineRule="auto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B60FA9">
      <w:pPr>
        <w:pStyle w:val="b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 w:line="48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B60FA9">
      <w:pPr>
        <w:pStyle w:val="b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 w:line="48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B60FA9">
      <w:pPr>
        <w:pStyle w:val="b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 w:line="48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B60FA9">
      <w:pPr>
        <w:pStyle w:val="b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 w:line="480" w:lineRule="auto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Pr="00B42548" w:rsidRDefault="00B468D4" w:rsidP="00B60FA9">
      <w:pPr>
        <w:pStyle w:val="b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 w:line="480" w:lineRule="auto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B60FA9">
      <w:pPr>
        <w:pStyle w:val="bp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 w:line="480" w:lineRule="auto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  <w:bookmarkStart w:id="0" w:name="_GoBack"/>
      <w:bookmarkEnd w:id="0"/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DCE" w:rsidRDefault="00E27DCE">
      <w:r>
        <w:separator/>
      </w:r>
    </w:p>
  </w:endnote>
  <w:endnote w:type="continuationSeparator" w:id="0">
    <w:p w:rsidR="00E27DCE" w:rsidRDefault="00E2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60FA9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60FA9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DCE" w:rsidRDefault="00E27DCE">
      <w:r>
        <w:separator/>
      </w:r>
    </w:p>
  </w:footnote>
  <w:footnote w:type="continuationSeparator" w:id="0">
    <w:p w:rsidR="00E27DCE" w:rsidRDefault="00E27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gramStart"/>
    <w:r>
      <w:rPr>
        <w:b/>
        <w:sz w:val="28"/>
      </w:rPr>
      <w:t>project</w:t>
    </w:r>
    <w:proofErr w:type="gramEnd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E1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B6F79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60FA9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69E1"/>
    <w:rsid w:val="00E11BB0"/>
    <w:rsid w:val="00E2755D"/>
    <w:rsid w:val="00E27DCE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77A91-F904-4DFF-A3A5-DC7409CC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user</dc:creator>
  <cp:keywords/>
  <dc:description/>
  <cp:lastModifiedBy>user</cp:lastModifiedBy>
  <cp:revision>2</cp:revision>
  <cp:lastPrinted>2003-10-06T00:49:00Z</cp:lastPrinted>
  <dcterms:created xsi:type="dcterms:W3CDTF">2017-05-09T12:56:00Z</dcterms:created>
  <dcterms:modified xsi:type="dcterms:W3CDTF">2017-05-10T01:29:00Z</dcterms:modified>
</cp:coreProperties>
</file>